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Hadoop Reactor模型</w:t>
      </w:r>
    </w:p>
    <w:p>
      <w:p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目前主流的Java网络程序基本上是在Java NIO的基础上实现Reactor模型，隐藏NIO底层的复杂细节，大大简化了NIO编程，其原理如下图所示：</w:t>
      </w:r>
    </w:p>
    <w:p>
      <w:pPr>
        <w:jc w:val="center"/>
        <w:rPr>
          <w:rFonts w:hint="eastAsia" w:ascii="Times New Roman" w:hAnsi="Times New Roman" w:cs="Times New Roman"/>
          <w:lang w:val="en-US" w:eastAsia="zh-CN"/>
        </w:rPr>
      </w:pPr>
      <w:r>
        <w:drawing>
          <wp:inline distT="0" distB="0" distL="0" distR="0">
            <wp:extent cx="4403090" cy="1807845"/>
            <wp:effectExtent l="0" t="0" r="3810" b="8255"/>
            <wp:docPr id="8" name="图片 8" descr="http://misc.linkedkeeper.com/misc/img/blog/201612/linkedkeeper0_1cc3db5f-2947-4171-80a8-2d6bf3c4125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http://misc.linkedkeeper.com/misc/img/blog/201612/linkedkeeper0_1cc3db5f-2947-4171-80a8-2d6bf3c4125a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03693" cy="1808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Acceptor(Main Reactor)，负责接收客户端Socket发起的新建连接请求，并把该Socket绑定到Sub Reacor线程成</w:t>
      </w:r>
    </w:p>
    <w:p>
      <w:pPr>
        <w:numPr>
          <w:ilvl w:val="0"/>
          <w:numId w:val="1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客户端Socket随后的读写事件都有Reactor线程来处理</w:t>
      </w:r>
    </w:p>
    <w:p>
      <w:pPr>
        <w:numPr>
          <w:ilvl w:val="0"/>
          <w:numId w:val="1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Reactor线程读取数据，对数据进行预处理(编解码成Java POJO)后交给程序的Handler来实现特定的业务逻辑处理。为了不影响Reactor线程，通常使用单独的线程池来异步执行Handler接口方法</w:t>
      </w:r>
    </w:p>
    <w:p>
      <w:p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在Hadoop中RPC通信的核心逻辑在ipc.Server中定义实现，</w:t>
      </w:r>
      <w:r>
        <w:rPr>
          <w:rFonts w:hint="eastAsia" w:ascii="Times New Roman" w:hAnsi="Times New Roman" w:cs="Times New Roman"/>
        </w:rPr>
        <w:t>ipc.Server采用了很多提高高并发处理能力的技术，主要包括线程池、事件驱动及Reactor设计模式等，这些技术均采用JDK自带的库实现</w:t>
      </w:r>
      <w:r>
        <w:rPr>
          <w:rFonts w:hint="eastAsia" w:ascii="Times New Roman" w:hAnsi="Times New Roman" w:cs="Times New Roman"/>
          <w:lang w:eastAsia="zh-CN"/>
        </w:rPr>
        <w:t>。</w:t>
      </w:r>
      <w:r>
        <w:rPr>
          <w:rFonts w:hint="eastAsia" w:ascii="Times New Roman" w:hAnsi="Times New Roman" w:cs="Times New Roman"/>
          <w:lang w:val="en-US" w:eastAsia="zh-CN"/>
        </w:rPr>
        <w:t>其中Reactor模型的实现结构图如下图所示：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object>
          <v:shape id="_x0000_i1025" o:spt="75" type="#_x0000_t75" style="height:166.55pt;width:415.25pt;" o:ole="t" filled="f" o:preferrelative="t" stroked="f" coordsize="21600,21600">
            <v:path/>
            <v:fill on="f" focussize="0,0"/>
            <v:stroke on="f"/>
            <v:imagedata r:id="rId6" o:title=""/>
            <o:lock v:ext="edit" aspectratio="f"/>
            <w10:wrap type="none"/>
            <w10:anchorlock/>
          </v:shape>
          <o:OLEObject Type="Embed" ProgID="Visio.Drawing.11" ShapeID="_x0000_i1025" DrawAspect="Content" ObjectID="_1468075725" r:id="rId5">
            <o:LockedField>false</o:LockedField>
          </o:OLEObject>
        </w:objec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eastAsia" w:ascii="Times New Roman" w:hAnsi="Times New Roman" w:cs="Times New Roman"/>
          <w:sz w:val="28"/>
          <w:szCs w:val="28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Listener</w:t>
      </w:r>
    </w:p>
    <w:p>
      <w:pPr>
        <w:pStyle w:val="8"/>
        <w:numPr>
          <w:numId w:val="0"/>
        </w:numPr>
        <w:ind w:leftChars="0"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Listener在Hadoop Reactor中是Main Reactor的角色，该线程</w:t>
      </w:r>
      <w:r>
        <w:rPr>
          <w:rFonts w:hint="eastAsia" w:ascii="Times New Roman" w:hAnsi="Times New Roman" w:cs="Times New Roman"/>
        </w:rPr>
        <w:t>监听来自客户端的</w:t>
      </w:r>
      <w:r>
        <w:rPr>
          <w:rFonts w:hint="eastAsia" w:ascii="Times New Roman" w:hAnsi="Times New Roman" w:cs="Times New Roman"/>
          <w:lang w:val="en-US" w:eastAsia="zh-CN"/>
        </w:rPr>
        <w:t>连接，通过多路复用</w:t>
      </w:r>
      <w:r>
        <w:rPr>
          <w:rFonts w:hint="eastAsia" w:ascii="Times New Roman" w:hAnsi="Times New Roman" w:cs="Times New Roman"/>
        </w:rPr>
        <w:t>Selector模式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hint="eastAsia" w:ascii="Times New Roman" w:hAnsi="Times New Roman" w:cs="Times New Roman"/>
        </w:rPr>
        <w:t>处理Accept事件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hint="eastAsia" w:ascii="Times New Roman" w:hAnsi="Times New Roman" w:cs="Times New Roman"/>
          <w:lang w:val="en-US" w:eastAsia="zh-CN"/>
        </w:rPr>
        <w:t>其初始化核心代码分析：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>address = new InetSocketAddress(bindAddress, port);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>// 创建ServerSocketChannel，客户端连接端口，默认nn的端口为8020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>acceptChannel = ServerSocketChannel.open();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>acceptChannel.configureBlocking(false);  //配置非阻塞模式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>// 绑定主机及端口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>bind(acceptChannel.socket(), address, backlogLength, conf, portRangeConfig);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>port = acceptChannel.socket().getLocalPort(); //Could be an ephemeral port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>// 创建Selector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>selector= Selector.open();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>// 将Server Socket注册到Selector上，并监听OP_ACCEPT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FF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FF0000"/>
          <w:kern w:val="0"/>
          <w:sz w:val="21"/>
          <w:szCs w:val="21"/>
          <w:lang w:val="en-US" w:eastAsia="zh-CN"/>
        </w:rPr>
        <w:t>acceptChannel.register(selector, SelectionKey.OP_ACCEPT);</w:t>
      </w:r>
    </w:p>
    <w:p>
      <w:pPr>
        <w:pStyle w:val="8"/>
        <w:widowControl w:val="0"/>
        <w:numPr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Listener线程在启动后，不停通过Selector获取客户端连接，并将其dispatch到Reader进行下一步处理，线程执行流程如下：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>while (running)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SelectionKey key = null;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try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getSelector().select();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FF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</w:t>
      </w:r>
      <w:r>
        <w:rPr>
          <w:rFonts w:hint="eastAsia" w:ascii="Times New Roman" w:hAnsi="Times New Roman" w:eastAsia="宋体" w:cs="Times New Roman"/>
          <w:i/>
          <w:color w:val="FF0000"/>
          <w:kern w:val="0"/>
          <w:sz w:val="21"/>
          <w:szCs w:val="21"/>
          <w:lang w:val="en-US" w:eastAsia="zh-CN"/>
        </w:rPr>
        <w:t>Iterator&lt;SelectionKey&gt; iter = getSelector().selectedKeys().iterator();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while (iter.hasNext())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key = iter.next();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iter.remove();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try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 if (key.isValid())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   if (key.isAcceptable())    //接收到OP_ACCEPT客户端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   </w:t>
      </w:r>
      <w:r>
        <w:rPr>
          <w:rFonts w:hint="eastAsia" w:ascii="Times New Roman" w:hAnsi="Times New Roman" w:eastAsia="宋体" w:cs="Times New Roman"/>
          <w:i/>
          <w:color w:val="FF0000"/>
          <w:kern w:val="0"/>
          <w:sz w:val="21"/>
          <w:szCs w:val="21"/>
          <w:lang w:val="en-US" w:eastAsia="zh-CN"/>
        </w:rPr>
        <w:t xml:space="preserve">  doAccept(key); 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//，通过doAccept进行dispatch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 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} 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key = null;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} </w:t>
      </w:r>
    </w:p>
    <w:p>
      <w:pPr>
        <w:pStyle w:val="8"/>
        <w:widowControl w:val="0"/>
        <w:numPr>
          <w:numId w:val="0"/>
        </w:numPr>
        <w:jc w:val="both"/>
        <w:rPr>
          <w:rFonts w:hint="eastAsia" w:ascii="Times New Roman" w:hAnsi="Times New Roman" w:cs="Times New Roman"/>
        </w:rPr>
      </w:pPr>
    </w:p>
    <w:p>
      <w:pPr>
        <w:pStyle w:val="8"/>
        <w:widowControl w:val="0"/>
        <w:numPr>
          <w:numId w:val="0"/>
        </w:numPr>
        <w:jc w:val="both"/>
        <w:rPr>
          <w:rFonts w:hint="eastAsia" w:ascii="Times New Roman" w:hAnsi="Times New Roman" w:cs="Times New Roman"/>
        </w:rPr>
      </w:pPr>
    </w:p>
    <w:p>
      <w:pPr>
        <w:pStyle w:val="8"/>
        <w:widowControl w:val="0"/>
        <w:numPr>
          <w:numId w:val="0"/>
        </w:numPr>
        <w:jc w:val="both"/>
        <w:rPr>
          <w:rFonts w:hint="eastAsia" w:ascii="Times New Roman" w:hAnsi="Times New Roman" w:cs="Times New Roman"/>
        </w:rPr>
      </w:pPr>
    </w:p>
    <w:p>
      <w:pPr>
        <w:pStyle w:val="8"/>
        <w:widowControl w:val="0"/>
        <w:numPr>
          <w:numId w:val="0"/>
        </w:numPr>
        <w:jc w:val="both"/>
        <w:rPr>
          <w:rFonts w:hint="eastAsia" w:ascii="Times New Roman" w:hAnsi="Times New Roman" w:cs="Times New Roman"/>
        </w:rPr>
      </w:pPr>
    </w:p>
    <w:p>
      <w:pPr>
        <w:pStyle w:val="8"/>
        <w:widowControl w:val="0"/>
        <w:numPr>
          <w:numId w:val="0"/>
        </w:numPr>
        <w:jc w:val="both"/>
        <w:rPr>
          <w:rFonts w:hint="eastAsia" w:ascii="Times New Roman" w:hAnsi="Times New Roman" w:cs="Times New Roman"/>
        </w:rPr>
      </w:pPr>
    </w:p>
    <w:p>
      <w:pPr>
        <w:pStyle w:val="8"/>
        <w:widowControl w:val="0"/>
        <w:numPr>
          <w:numId w:val="0"/>
        </w:numPr>
        <w:jc w:val="both"/>
        <w:rPr>
          <w:rFonts w:hint="eastAsia" w:ascii="Times New Roman" w:hAnsi="Times New Roman" w:cs="Times New Roman"/>
        </w:rPr>
      </w:pPr>
    </w:p>
    <w:p>
      <w:pPr>
        <w:pStyle w:val="8"/>
        <w:widowControl w:val="0"/>
        <w:numPr>
          <w:numId w:val="0"/>
        </w:numPr>
        <w:jc w:val="both"/>
        <w:rPr>
          <w:rFonts w:hint="eastAsia" w:ascii="Times New Roman" w:hAnsi="Times New Roman" w:cs="Times New Roman"/>
        </w:rPr>
      </w:pPr>
    </w:p>
    <w:p>
      <w:pPr>
        <w:pStyle w:val="8"/>
        <w:widowControl w:val="0"/>
        <w:numPr>
          <w:numId w:val="0"/>
        </w:numPr>
        <w:jc w:val="both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在doAccept中核心逻辑是将SelectionKey对应的SocketChannel转发给Reader进行处理，核心逻辑如下：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>void doAccept(SelectionKey key)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FF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FF0000"/>
          <w:kern w:val="0"/>
          <w:sz w:val="21"/>
          <w:szCs w:val="21"/>
          <w:lang w:val="en-US" w:eastAsia="zh-CN"/>
        </w:rPr>
        <w:t>ServerSocketChannel server = (ServerSocketChannel) key.channel();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SocketChannel channel;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while ((</w:t>
      </w:r>
      <w:r>
        <w:rPr>
          <w:rFonts w:hint="eastAsia" w:ascii="Times New Roman" w:hAnsi="Times New Roman" w:eastAsia="宋体" w:cs="Times New Roman"/>
          <w:i/>
          <w:color w:val="FF0000"/>
          <w:kern w:val="0"/>
          <w:sz w:val="21"/>
          <w:szCs w:val="21"/>
          <w:lang w:val="en-US" w:eastAsia="zh-CN"/>
        </w:rPr>
        <w:t xml:space="preserve">channel = server.accept()) 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>!= null)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channel.configureBlocking(false);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channel.socket().setTcpNoDelay(tcpNoDelay);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2559685</wp:posOffset>
                </wp:positionH>
                <wp:positionV relativeFrom="paragraph">
                  <wp:posOffset>31750</wp:posOffset>
                </wp:positionV>
                <wp:extent cx="2649220" cy="702945"/>
                <wp:effectExtent l="5080" t="4445" r="12700" b="1651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962525" y="2877185"/>
                          <a:ext cx="2649220" cy="7029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</w:rPr>
                              <w:t xml:space="preserve">currentReader = </w:t>
                            </w:r>
                          </w:p>
                          <w:p>
                            <w:pPr>
                              <w:ind w:firstLine="420" w:firstLineChars="200"/>
                              <w:rPr>
                                <w:rFonts w:hint="default" w:ascii="Times New Roman" w:hAnsi="Times New Roman" w:cs="Times New Roma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</w:rPr>
                              <w:t>(currentReader + 1) % readers.length;</w:t>
                            </w:r>
                          </w:p>
                          <w:p>
                            <w:pPr>
                              <w:rPr>
                                <w:rFonts w:hint="default" w:ascii="Times New Roman" w:hAnsi="Times New Roman" w:cs="Times New Roman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</w:rPr>
                              <w:t>return readers[currentReader];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1.55pt;margin-top:2.5pt;height:55.35pt;width:208.6pt;z-index:251658240;mso-width-relative:page;mso-height-relative:page;" fillcolor="#FFFFFF [3201]" filled="t" stroked="t" coordsize="21600,21600" o:gfxdata="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AZkfzM1wAAAAoBAAAPAAAAAAAAAAEA&#10;IAAAACIAAABkcnMvZG93bnJldi54bWxQSwECFAAUAAAACACHTuJAjSgAMUkCAAB1BAAADgAAAAAA&#10;AAABACAAAAAm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</w:rPr>
                        <w:t xml:space="preserve">currentReader = </w:t>
                      </w:r>
                    </w:p>
                    <w:p>
                      <w:pPr>
                        <w:ind w:firstLine="420" w:firstLineChars="200"/>
                        <w:rPr>
                          <w:rFonts w:hint="default" w:ascii="Times New Roman" w:hAnsi="Times New Roman" w:cs="Times New Roma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</w:rPr>
                        <w:t>(currentReader + 1) % readers.length;</w:t>
                      </w:r>
                    </w:p>
                    <w:p>
                      <w:pPr>
                        <w:rPr>
                          <w:rFonts w:hint="default" w:ascii="Times New Roman" w:hAnsi="Times New Roman" w:cs="Times New Roman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</w:rPr>
                        <w:t>return readers[currentReader];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channel.socket().setKeepAlive(true);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Reader reader = getReader();  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 //轮算算法，获取Reader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Connection c = connectionManager.register(channel);  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1050" w:firstLineChars="5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>//将SocketChannel封装到Connection中，并添加给Reader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FF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</w:t>
      </w:r>
      <w:r>
        <w:rPr>
          <w:rFonts w:hint="eastAsia" w:ascii="Times New Roman" w:hAnsi="Times New Roman" w:eastAsia="宋体" w:cs="Times New Roman"/>
          <w:i/>
          <w:color w:val="FF0000"/>
          <w:kern w:val="0"/>
          <w:sz w:val="21"/>
          <w:szCs w:val="21"/>
          <w:lang w:val="en-US" w:eastAsia="zh-CN"/>
        </w:rPr>
        <w:t xml:space="preserve">  key.attach(c);  // 将Connection附加到相对应的SelectionKey上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reader.addConnection(c);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>}</w:t>
      </w:r>
    </w:p>
    <w:p>
      <w:pPr>
        <w:pStyle w:val="2"/>
        <w:numPr>
          <w:ilvl w:val="0"/>
          <w:numId w:val="2"/>
        </w:num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Reader</w:t>
      </w:r>
    </w:p>
    <w:p>
      <w:pPr>
        <w:pStyle w:val="8"/>
        <w:numPr>
          <w:numId w:val="0"/>
        </w:numPr>
        <w:ind w:leftChars="0" w:firstLine="420" w:firstLineChars="0"/>
        <w:rPr>
          <w:rFonts w:hint="eastAsia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</w:rPr>
        <w:t>Listener接收到客户端连接请求后建立连接，将连接加入到Reader缓冲队列，然后使用Reader处理此连接上的数据请求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hint="eastAsia" w:ascii="Times New Roman" w:hAnsi="Times New Roman" w:cs="Times New Roman"/>
          <w:lang w:val="en-US" w:eastAsia="zh-CN"/>
        </w:rPr>
        <w:t>连接添加到Reader如下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>public void addConnection(Connection conn) throws InterruptedException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FF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</w:t>
      </w:r>
      <w:r>
        <w:rPr>
          <w:rFonts w:hint="eastAsia" w:ascii="Times New Roman" w:hAnsi="Times New Roman" w:eastAsia="宋体" w:cs="Times New Roman"/>
          <w:i/>
          <w:color w:val="FF0000"/>
          <w:kern w:val="0"/>
          <w:sz w:val="21"/>
          <w:szCs w:val="21"/>
          <w:lang w:val="en-US" w:eastAsia="zh-CN"/>
        </w:rPr>
        <w:t xml:space="preserve"> pendingConnections.put(conn);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readSelector.wakeup();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>}</w:t>
      </w:r>
    </w:p>
    <w:p>
      <w:pPr>
        <w:pStyle w:val="8"/>
        <w:numPr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</w:p>
    <w:p>
      <w:pPr>
        <w:pStyle w:val="8"/>
        <w:numPr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Reader是属于Sub Reactor Thread，其执行如下：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>private synchronized void doRunLoop()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while (running)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SelectionKey key = null;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try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int size = pendingConnections.size();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for (int i=size; i&gt;0; i--)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  Connection conn = pendingConnections.take(); 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  //注册SocketChannel，到readSelector中，并监听OP_READ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FF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  </w:t>
      </w:r>
      <w:r>
        <w:rPr>
          <w:rFonts w:hint="eastAsia" w:ascii="Times New Roman" w:hAnsi="Times New Roman" w:eastAsia="宋体" w:cs="Times New Roman"/>
          <w:i/>
          <w:color w:val="FF0000"/>
          <w:kern w:val="0"/>
          <w:sz w:val="21"/>
          <w:szCs w:val="21"/>
          <w:lang w:val="en-US" w:eastAsia="zh-CN"/>
        </w:rPr>
        <w:t>conn.channel.register(readSelector, SelectionKey.OP_READ, conn);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readSelector.select();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//通过ReadSelector，获取OP_READ事件，可以从Channel中读取数据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FF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</w:t>
      </w:r>
      <w:r>
        <w:rPr>
          <w:rFonts w:hint="eastAsia" w:ascii="Times New Roman" w:hAnsi="Times New Roman" w:eastAsia="宋体" w:cs="Times New Roman"/>
          <w:i/>
          <w:color w:val="FF0000"/>
          <w:kern w:val="0"/>
          <w:sz w:val="21"/>
          <w:szCs w:val="21"/>
          <w:lang w:val="en-US" w:eastAsia="zh-CN"/>
        </w:rPr>
        <w:t xml:space="preserve"> Iterator&lt;SelectionKey&gt; iter = readSelector.selectedKeys().iterator();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while (iter.hasNext())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 key = iter.next();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 iter.remove();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 try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   if (key.isReadable())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FF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    </w:t>
      </w:r>
      <w:r>
        <w:rPr>
          <w:rFonts w:hint="eastAsia" w:ascii="Times New Roman" w:hAnsi="Times New Roman" w:eastAsia="宋体" w:cs="Times New Roman"/>
          <w:i/>
          <w:color w:val="FF0000"/>
          <w:kern w:val="0"/>
          <w:sz w:val="21"/>
          <w:szCs w:val="21"/>
          <w:lang w:val="en-US" w:eastAsia="zh-CN"/>
        </w:rPr>
        <w:t xml:space="preserve"> doRead(key);   //读取数据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   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} 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>}</w:t>
      </w:r>
    </w:p>
    <w:p>
      <w:pPr>
        <w:pStyle w:val="8"/>
        <w:numPr>
          <w:numId w:val="0"/>
        </w:numPr>
        <w:ind w:leftChars="0"/>
        <w:rPr>
          <w:rFonts w:hint="eastAsia" w:ascii="Times New Roman" w:hAnsi="Times New Roman" w:cs="Times New Roman"/>
        </w:rPr>
      </w:pPr>
    </w:p>
    <w:p>
      <w:pPr>
        <w:pStyle w:val="8"/>
        <w:numPr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在Reader中，通过doRead从SocketChannel中读取数据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>void doRead(SelectionKey key) throws InterruptedException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int count;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Connection c = (Connection)key.attachment();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count = c.readAndProcess();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} 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>Connection.readAndProcess，读取数据并处理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public int readAndProcess() throws IOException, InterruptedException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while (!shouldClose()) { //读取RPC Request Header数据，其包括以下字段：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if (!connectionHeaderRead) 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if (connectionHeaderBuf == null)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 connectionHeaderBuf = ByteBuffer.allocate(HEADER_LEN_AFTER_HRPC_PART);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3413760</wp:posOffset>
                </wp:positionH>
                <wp:positionV relativeFrom="paragraph">
                  <wp:posOffset>28575</wp:posOffset>
                </wp:positionV>
                <wp:extent cx="2078355" cy="914400"/>
                <wp:effectExtent l="4445" t="4445" r="12700" b="825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486275" y="6042660"/>
                          <a:ext cx="2078355" cy="914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r>
                              <w:drawing>
                                <wp:inline distT="0" distB="0" distL="114300" distR="114300">
                                  <wp:extent cx="1756410" cy="909955"/>
                                  <wp:effectExtent l="0" t="0" r="8890" b="4445"/>
                                  <wp:docPr id="3" name="图片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图片 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56410" cy="9099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8.8pt;margin-top:2.25pt;height:72pt;width:163.65pt;z-index:251659264;mso-width-relative:page;mso-height-relative:page;" fillcolor="#FFFFFF [3201]" filled="t" stroked="t" coordsize="21600,21600" o:gfxdata="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r>
                        <w:drawing>
                          <wp:inline distT="0" distB="0" distL="114300" distR="114300">
                            <wp:extent cx="1756410" cy="909955"/>
                            <wp:effectExtent l="0" t="0" r="8890" b="4445"/>
                            <wp:docPr id="3" name="图片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图片 3"/>
                                    <pic:cNvPicPr>
                                      <a:picLocks noChangeAspect="1"/>
                                    </pic:cNvPicPr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56410" cy="9099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FF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</w:t>
      </w:r>
      <w:r>
        <w:rPr>
          <w:rFonts w:hint="eastAsia" w:ascii="Times New Roman" w:hAnsi="Times New Roman" w:eastAsia="宋体" w:cs="Times New Roman"/>
          <w:i/>
          <w:color w:val="FF0000"/>
          <w:kern w:val="0"/>
          <w:sz w:val="21"/>
          <w:szCs w:val="21"/>
          <w:lang w:val="en-US" w:eastAsia="zh-CN"/>
        </w:rPr>
        <w:t xml:space="preserve"> count = channelRead(channel, connectionHeaderBuf);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....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//读取RPC Request 数据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if (data == null) { // just read 4 bytes -  length of RPC packet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data = ByteBuffer.allocate(dataLength);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count = channelRead(channel, data);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if (data.remaining() == 0)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ByteBuffer requestData = data;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data = null; // null out in case processOneRpc throws.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boolean isHeaderRead = connectionContextRead;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processOneRpc(requestData);   //questData的处理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>}</w:t>
      </w:r>
    </w:p>
    <w:p>
      <w:pPr>
        <w:pStyle w:val="8"/>
        <w:numPr>
          <w:numId w:val="0"/>
        </w:numPr>
        <w:ind w:leftChars="0"/>
        <w:rPr>
          <w:rFonts w:hint="eastAsia" w:ascii="Times New Roman" w:hAnsi="Times New Roman" w:cs="Times New Roman"/>
        </w:rPr>
      </w:pPr>
    </w:p>
    <w:p>
      <w:pPr>
        <w:pStyle w:val="8"/>
        <w:numPr>
          <w:numId w:val="0"/>
        </w:numPr>
        <w:ind w:leftChars="0"/>
        <w:rPr>
          <w:rFonts w:hint="eastAsia" w:ascii="Times New Roman" w:hAnsi="Times New Roman" w:cs="Times New Roman"/>
        </w:rPr>
      </w:pPr>
    </w:p>
    <w:p>
      <w:pPr>
        <w:pStyle w:val="8"/>
        <w:numPr>
          <w:numId w:val="0"/>
        </w:numPr>
        <w:ind w:leftChars="0"/>
        <w:rPr>
          <w:rFonts w:hint="eastAsia" w:ascii="Times New Roman" w:hAnsi="Times New Roman" w:cs="Times New Roman"/>
        </w:rPr>
      </w:pPr>
    </w:p>
    <w:p>
      <w:pPr>
        <w:pStyle w:val="8"/>
        <w:numPr>
          <w:numId w:val="0"/>
        </w:numPr>
        <w:ind w:leftChars="0"/>
        <w:rPr>
          <w:rFonts w:hint="eastAsia" w:ascii="Times New Roman" w:hAnsi="Times New Roman" w:cs="Times New Roman"/>
        </w:rPr>
      </w:pPr>
    </w:p>
    <w:p>
      <w:pPr>
        <w:pStyle w:val="8"/>
        <w:numPr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将请求封装成RpcCall后，写入到CallQueue中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>RpcCall call = new RpcCall(this, header.getCallId(),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header.getRetryCount(), rpcRequest,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ProtoUtil.convert(header.getRpcKind()),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header.getClientId().toByteArray(), traceScope, callerContext);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210" w:firstLineChars="100"/>
        <w:jc w:val="left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>internalQueueCall(call);</w:t>
      </w:r>
    </w:p>
    <w:p>
      <w:pPr>
        <w:pStyle w:val="8"/>
        <w:numPr>
          <w:numId w:val="0"/>
        </w:numPr>
        <w:ind w:leftChars="0"/>
        <w:rPr>
          <w:rFonts w:hint="eastAsia" w:ascii="Times New Roman" w:hAnsi="Times New Roman" w:cs="Times New Roman"/>
        </w:rPr>
      </w:pPr>
    </w:p>
    <w:p>
      <w:pPr>
        <w:pStyle w:val="8"/>
        <w:numPr>
          <w:ilvl w:val="0"/>
          <w:numId w:val="0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</w:rPr>
        <w:t>Server为了提高并发连接能力，启动多个Reader线程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hint="eastAsia" w:ascii="Times New Roman" w:hAnsi="Times New Roman" w:cs="Times New Roman"/>
          <w:lang w:val="en-US" w:eastAsia="zh-CN"/>
        </w:rPr>
        <w:t>其配置参数为：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>public static final String  IPC_SERVER_RPC_READ_THREADS_KEY =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</w:t>
      </w:r>
      <w:r>
        <w:rPr>
          <w:rFonts w:hint="default" w:ascii="Times New Roman" w:hAnsi="Times New Roman" w:eastAsia="宋体" w:cs="Times New Roman"/>
          <w:i/>
          <w:color w:val="FF0000"/>
          <w:kern w:val="0"/>
          <w:sz w:val="21"/>
          <w:szCs w:val="21"/>
          <w:lang w:val="en-US" w:eastAsia="zh-CN"/>
        </w:rPr>
        <w:t>"ipc.server.read.threadpool.size";</w:t>
      </w:r>
      <w:r>
        <w:rPr>
          <w:rFonts w:hint="default" w:ascii="Times New Roman" w:hAnsi="Times New Roman" w:eastAsia="宋体" w:cs="Times New Roman"/>
          <w:i/>
          <w:color w:val="FF0000"/>
          <w:kern w:val="0"/>
          <w:sz w:val="21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>/** Default value for IPC_SERVER_RPC_READ_THREADS_KEY */</w:t>
      </w: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br w:type="textWrapping"/>
      </w:r>
      <w:r>
        <w:rPr>
          <w:rFonts w:hint="default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>public static final int     IPC_SERVER_RPC_READ_THREADS_DEFAULT = 1;</w:t>
      </w:r>
    </w:p>
    <w:p>
      <w:pPr>
        <w:pStyle w:val="8"/>
        <w:numPr>
          <w:ilvl w:val="0"/>
          <w:numId w:val="0"/>
        </w:numPr>
        <w:rPr>
          <w:rFonts w:hint="eastAsia" w:ascii="Times New Roman" w:hAnsi="Times New Roman" w:cs="Times New Roman"/>
          <w:b/>
          <w:bCs/>
          <w:lang w:val="en-US"/>
        </w:rPr>
      </w:pPr>
      <w:r>
        <w:rPr>
          <w:rFonts w:hint="eastAsia" w:ascii="Times New Roman" w:hAnsi="Times New Roman" w:cs="Times New Roman"/>
          <w:lang w:val="en-US" w:eastAsia="zh-CN"/>
        </w:rPr>
        <w:t>默认值是1</w:t>
      </w:r>
    </w:p>
    <w:p>
      <w:pPr>
        <w:pStyle w:val="2"/>
        <w:numPr>
          <w:ilvl w:val="0"/>
          <w:numId w:val="2"/>
        </w:num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Handler</w:t>
      </w:r>
    </w:p>
    <w:p>
      <w:pPr>
        <w:pStyle w:val="8"/>
        <w:numPr>
          <w:numId w:val="0"/>
        </w:num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</w:rPr>
        <w:t>根据RPC请求中的方法及参数，来调用相应的业务逻辑接口来处理请求。一个Server中有多个Handler，对应多个业务接口。Handler从callQueue中取出Call对象，然后调用Server.call方法进行处理</w:t>
      </w:r>
      <w:r>
        <w:rPr>
          <w:rFonts w:hint="eastAsia" w:ascii="Times New Roman" w:hAnsi="Times New Roman" w:cs="Times New Roman"/>
          <w:lang w:eastAsia="zh-CN"/>
        </w:rPr>
        <w:t>。</w:t>
      </w:r>
      <w:r>
        <w:rPr>
          <w:rFonts w:hint="eastAsia" w:ascii="Times New Roman" w:hAnsi="Times New Roman" w:cs="Times New Roman"/>
          <w:lang w:val="en-US" w:eastAsia="zh-CN"/>
        </w:rPr>
        <w:t>Handler线程数量，以NN为例，其参数为：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hanging="840" w:hangingChars="4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public static final String  DFS_NAMENODE_HANDLER_COUNT_KEY = </w:t>
      </w:r>
      <w:r>
        <w:rPr>
          <w:rFonts w:hint="eastAsia" w:ascii="Times New Roman" w:hAnsi="Times New Roman" w:eastAsia="宋体" w:cs="Times New Roman"/>
          <w:i/>
          <w:color w:val="FF0000"/>
          <w:kern w:val="0"/>
          <w:sz w:val="21"/>
          <w:szCs w:val="21"/>
          <w:lang w:val="en-US" w:eastAsia="zh-CN"/>
        </w:rPr>
        <w:t>"dfs.namenode.handler.count";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public static final int     DFS_NAMENODE_HANDLER_COUNT_DEFAULT = 10;</w:t>
      </w:r>
    </w:p>
    <w:p>
      <w:pPr>
        <w:pStyle w:val="8"/>
        <w:numPr>
          <w:numId w:val="0"/>
        </w:numPr>
        <w:ind w:leftChars="0"/>
        <w:rPr>
          <w:rFonts w:hint="eastAsia" w:ascii="Times New Roman" w:hAnsi="Times New Roman" w:cs="Times New Roman"/>
        </w:rPr>
      </w:pPr>
    </w:p>
    <w:p>
      <w:pPr>
        <w:pStyle w:val="8"/>
        <w:numPr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Handler从CallQueue中取出RpcCall并进行处理，其执行如下：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hanging="840" w:hangingChars="4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>public void run()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hanging="840" w:hangingChars="4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while (running)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hanging="840" w:hangingChars="4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try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hanging="840" w:hangingChars="4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</w:t>
      </w:r>
      <w:r>
        <w:rPr>
          <w:rFonts w:hint="eastAsia" w:ascii="Times New Roman" w:hAnsi="Times New Roman" w:eastAsia="宋体" w:cs="Times New Roman"/>
          <w:i/>
          <w:color w:val="FF0000"/>
          <w:kern w:val="0"/>
          <w:sz w:val="21"/>
          <w:szCs w:val="21"/>
          <w:lang w:val="en-US" w:eastAsia="zh-CN"/>
        </w:rPr>
        <w:t>final Call call = callQueue.take();</w:t>
      </w: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// pop the queue; maybe blocked here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hanging="840" w:hangingChars="4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CurCall.set(call);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hanging="840" w:hangingChars="4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UserGroupInformation remoteUser = call.getRemoteUser();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hanging="840" w:hangingChars="4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if (remoteUser != null)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hanging="840" w:hangingChars="4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 remoteUser.doAs(call);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hanging="840" w:hangingChars="4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} else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hanging="840" w:hangingChars="400"/>
        <w:jc w:val="left"/>
        <w:rPr>
          <w:rFonts w:hint="eastAsia" w:ascii="Times New Roman" w:hAnsi="Times New Roman" w:eastAsia="宋体" w:cs="Times New Roman"/>
          <w:i/>
          <w:color w:val="FF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</w:t>
      </w:r>
      <w:r>
        <w:rPr>
          <w:rFonts w:hint="eastAsia" w:ascii="Times New Roman" w:hAnsi="Times New Roman" w:eastAsia="宋体" w:cs="Times New Roman"/>
          <w:i/>
          <w:color w:val="FF0000"/>
          <w:kern w:val="0"/>
          <w:sz w:val="21"/>
          <w:szCs w:val="21"/>
          <w:lang w:val="en-US" w:eastAsia="zh-CN"/>
        </w:rPr>
        <w:t xml:space="preserve"> call.run();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hanging="840" w:hangingChars="4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hanging="840" w:hangingChars="4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} 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hanging="840" w:hangingChars="4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>}</w:t>
      </w:r>
    </w:p>
    <w:p>
      <w:pPr>
        <w:pStyle w:val="8"/>
        <w:numPr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</w:p>
    <w:p>
      <w:pPr>
        <w:pStyle w:val="8"/>
        <w:numPr>
          <w:numId w:val="0"/>
        </w:numPr>
        <w:ind w:leftChars="0"/>
        <w:rPr>
          <w:rFonts w:hint="eastAsia" w:ascii="Times New Roman" w:hAnsi="Times New Roman" w:cs="Times New Roman"/>
        </w:rPr>
      </w:pPr>
    </w:p>
    <w:p>
      <w:pPr>
        <w:pStyle w:val="8"/>
        <w:numPr>
          <w:numId w:val="0"/>
        </w:numPr>
        <w:ind w:leftChars="0"/>
        <w:rPr>
          <w:rFonts w:hint="eastAsia" w:ascii="Times New Roman" w:hAnsi="Times New Roman" w:cs="Times New Roman"/>
        </w:rPr>
      </w:pPr>
    </w:p>
    <w:p>
      <w:pPr>
        <w:pStyle w:val="8"/>
        <w:numPr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RpcCall的成员变量如下：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hanging="840" w:hangingChars="4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final Connection connection;  // connection to client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hanging="840" w:hangingChars="4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final Writable rpcRequest;    // Serialized Rpc request from client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hanging="840" w:hangingChars="4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ByteBuffer rpcResponse;</w:t>
      </w:r>
    </w:p>
    <w:p>
      <w:pPr>
        <w:pStyle w:val="8"/>
        <w:numPr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</w:p>
    <w:p>
      <w:pPr>
        <w:pStyle w:val="8"/>
        <w:numPr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RpcCall的执行如下：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hanging="840" w:hangingChars="4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>public Writable call(RPC.Server server, String connectionProtocolName,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hanging="840" w:hangingChars="4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Writable writableRequest, long receiveTime) throws Exception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hanging="840" w:hangingChars="4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ab/>
      </w: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hanging="840" w:hangingChars="4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RpcProtobufRequest request = (RpcProtobufRequest) writableRequest;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hanging="840" w:hangingChars="4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RequestHeaderProto rpcRequest = request.getRequestHeader();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hanging="840" w:hangingChars="400"/>
        <w:jc w:val="left"/>
        <w:rPr>
          <w:rFonts w:hint="eastAsia" w:ascii="Times New Roman" w:hAnsi="Times New Roman" w:eastAsia="宋体" w:cs="Times New Roman"/>
          <w:i/>
          <w:color w:val="FF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</w:t>
      </w:r>
      <w:r>
        <w:rPr>
          <w:rFonts w:hint="eastAsia" w:ascii="Times New Roman" w:hAnsi="Times New Roman" w:eastAsia="宋体" w:cs="Times New Roman"/>
          <w:i/>
          <w:color w:val="FF0000"/>
          <w:kern w:val="0"/>
          <w:sz w:val="21"/>
          <w:szCs w:val="21"/>
          <w:lang w:val="en-US" w:eastAsia="zh-CN"/>
        </w:rPr>
        <w:t>String methodName = rpcRequest.getMethodName();  //获取调用方法名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hanging="840" w:hangingChars="4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String declaringClassProtoName = rpcRequest.getDeclaringClassProtocolName();     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hanging="840" w:hangingChars="4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ProtoClassProtoImpl protocolImpl = getProtocolImpl(server, 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hanging="840" w:hangingChars="4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                   declaringClassProtoName, clientVersion);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hanging="840" w:hangingChars="400"/>
        <w:jc w:val="left"/>
        <w:rPr>
          <w:rFonts w:hint="eastAsia" w:ascii="Times New Roman" w:hAnsi="Times New Roman" w:eastAsia="宋体" w:cs="Times New Roman"/>
          <w:i/>
          <w:color w:val="FF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</w:t>
      </w:r>
      <w:r>
        <w:rPr>
          <w:rFonts w:hint="eastAsia" w:ascii="Times New Roman" w:hAnsi="Times New Roman" w:eastAsia="宋体" w:cs="Times New Roman"/>
          <w:i/>
          <w:color w:val="FF0000"/>
          <w:kern w:val="0"/>
          <w:sz w:val="21"/>
          <w:szCs w:val="21"/>
          <w:lang w:val="en-US" w:eastAsia="zh-CN"/>
        </w:rPr>
        <w:t>BlockingService service = (BlockingService) protocolImpl.protocolImpl; //调用协议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hanging="840" w:hangingChars="4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MethodDescriptor methodDescriptor = service.getDescriptorForType()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hanging="840" w:hangingChars="4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 .findMethodByName(methodName);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hanging="840" w:hangingChars="4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hanging="840" w:hangingChars="4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Message prototype = service.getRequestPrototype(methodDescriptor);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hanging="840" w:hangingChars="4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Message param = request.getValue(prototype);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hanging="840" w:hangingChars="4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hanging="840" w:hangingChars="4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Message result;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hanging="840" w:hangingChars="4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long startTime = Time.now();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hanging="840" w:hangingChars="4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int qTime = (int) (startTime - receiveTime);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hanging="840" w:hangingChars="4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Exception exception = null;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hanging="840" w:hangingChars="4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boolean isDeferred = false;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hanging="840" w:hangingChars="4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try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hanging="840" w:hangingChars="4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server.rpcDetailedMetrics.init(protocolImpl.protocolClass);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hanging="840" w:hangingChars="4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currentCallInfo.set(new CallInfo(server, methodName));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hanging="840" w:hangingChars="400"/>
        <w:jc w:val="left"/>
        <w:rPr>
          <w:rFonts w:hint="eastAsia" w:ascii="Times New Roman" w:hAnsi="Times New Roman" w:eastAsia="宋体" w:cs="Times New Roman"/>
          <w:i/>
          <w:color w:val="FF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</w:t>
      </w:r>
      <w:r>
        <w:rPr>
          <w:rFonts w:hint="eastAsia" w:ascii="Times New Roman" w:hAnsi="Times New Roman" w:eastAsia="宋体" w:cs="Times New Roman"/>
          <w:i/>
          <w:color w:val="FF0000"/>
          <w:kern w:val="0"/>
          <w:sz w:val="21"/>
          <w:szCs w:val="21"/>
          <w:lang w:val="en-US" w:eastAsia="zh-CN"/>
        </w:rPr>
        <w:t xml:space="preserve"> result = service.callBlockingMethod(methodDescriptor, null, param); //执行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hanging="840" w:hangingChars="4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hanging="840" w:hangingChars="4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if (currentCallback.get() != null)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hanging="840" w:hangingChars="4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 Server.getCurCall().get().deferResponse();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hanging="840" w:hangingChars="4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 isDeferred = true;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hanging="840" w:hangingChars="4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 currentCallback.set(null);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hanging="840" w:hangingChars="4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 return null;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hanging="840" w:hangingChars="4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420" w:firstLineChars="200"/>
        <w:jc w:val="left"/>
        <w:rPr>
          <w:rFonts w:hint="eastAsia" w:ascii="Times New Roman" w:hAnsi="Times New Roman" w:eastAsia="宋体" w:cs="Times New Roman"/>
          <w:i/>
          <w:color w:val="FF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FF0000"/>
          <w:kern w:val="0"/>
          <w:sz w:val="21"/>
          <w:szCs w:val="21"/>
          <w:lang w:val="en-US" w:eastAsia="zh-CN"/>
        </w:rPr>
        <w:t>return RpcWritable.wrap(result);  //返回结果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hanging="840" w:hangingChars="400"/>
        <w:jc w:val="left"/>
        <w:rPr>
          <w:rFonts w:hint="eastAsia" w:ascii="Times New Roman" w:hAnsi="Times New Roman" w:eastAsia="宋体" w:cs="Times New Roman"/>
          <w:i/>
          <w:color w:val="FF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FF0000"/>
          <w:kern w:val="0"/>
          <w:sz w:val="21"/>
          <w:szCs w:val="21"/>
          <w:lang w:val="en-US" w:eastAsia="zh-CN"/>
        </w:rPr>
        <w:t xml:space="preserve"> } </w:t>
      </w:r>
    </w:p>
    <w:p>
      <w:pPr>
        <w:pStyle w:val="8"/>
        <w:numPr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</w:p>
    <w:p>
      <w:pPr>
        <w:pStyle w:val="8"/>
        <w:numPr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</w:p>
    <w:p>
      <w:pPr>
        <w:pStyle w:val="8"/>
        <w:numPr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</w:p>
    <w:p>
      <w:pPr>
        <w:pStyle w:val="8"/>
        <w:numPr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获取结果后，将其发送到Responder，然后发送给客户端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hanging="840" w:hangingChars="4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>Writable value = null;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hanging="840" w:hangingChars="4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>ResponseParams responseParams = new ResponseParams();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hanging="840" w:hangingChars="4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>value = call(rpcKind, connection.protocolName, rpcRequest, timestamp);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hanging="840" w:hangingChars="4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>if (!isResponseDeferred())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hanging="840" w:hangingChars="4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setupResponse(this, responseParams.returnStatus,responseParams.detailedErr,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hanging="840" w:hangingChars="4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value, responseParams.errorClass, responseParams.error);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hanging="840" w:hangingChars="400"/>
        <w:jc w:val="left"/>
        <w:rPr>
          <w:rFonts w:hint="eastAsia" w:ascii="Times New Roman" w:hAnsi="Times New Roman" w:eastAsia="宋体" w:cs="Times New Roman"/>
          <w:i/>
          <w:color w:val="FF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</w:t>
      </w:r>
      <w:r>
        <w:rPr>
          <w:rFonts w:hint="eastAsia" w:ascii="Times New Roman" w:hAnsi="Times New Roman" w:eastAsia="宋体" w:cs="Times New Roman"/>
          <w:i/>
          <w:color w:val="FF0000"/>
          <w:kern w:val="0"/>
          <w:sz w:val="21"/>
          <w:szCs w:val="21"/>
          <w:lang w:val="en-US" w:eastAsia="zh-CN"/>
        </w:rPr>
        <w:t>sendResponse();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hanging="840" w:hangingChars="4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>}</w:t>
      </w:r>
    </w:p>
    <w:p>
      <w:pPr>
        <w:pStyle w:val="8"/>
        <w:numPr>
          <w:numId w:val="0"/>
        </w:numPr>
        <w:ind w:left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将结果存储到具体的Connection的ResponseQueue中，如下所示：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hanging="840" w:hangingChars="4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>void doResponse(Throwable t) throws IOException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hanging="840" w:hangingChars="4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RpcCall call = this;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hanging="840" w:hangingChars="4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if (t != null)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hanging="840" w:hangingChars="4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call = new RpcCall(this);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hanging="840" w:hangingChars="4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setupResponse(call,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hanging="840" w:hangingChars="4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  RpcStatusProto.FATAL, RpcErrorCodeProto.ERROR_RPC_SERVER,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hanging="840" w:hangingChars="4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  null, t.getClass().getName(), StringUtils.stringifyException(t));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hanging="840" w:hangingChars="4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hanging="840" w:hangingChars="400"/>
        <w:jc w:val="left"/>
        <w:rPr>
          <w:rFonts w:hint="eastAsia" w:ascii="Times New Roman" w:hAnsi="Times New Roman" w:eastAsia="宋体" w:cs="Times New Roman"/>
          <w:i/>
          <w:color w:val="FF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connection.sendResponse(call);  =&gt; </w:t>
      </w:r>
      <w:r>
        <w:rPr>
          <w:rFonts w:hint="eastAsia" w:ascii="Times New Roman" w:hAnsi="Times New Roman" w:eastAsia="宋体" w:cs="Times New Roman"/>
          <w:i/>
          <w:color w:val="FF0000"/>
          <w:kern w:val="0"/>
          <w:sz w:val="21"/>
          <w:szCs w:val="21"/>
          <w:lang w:val="en-US" w:eastAsia="zh-CN"/>
        </w:rPr>
        <w:t>responder.doRespond(call);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hanging="840" w:hangingChars="400"/>
        <w:jc w:val="left"/>
        <w:rPr>
          <w:rFonts w:hint="eastAsia" w:ascii="Times New Roman" w:hAnsi="Times New Roman" w:eastAsia="宋体" w:cs="Times New Roman"/>
          <w:i/>
          <w:color w:val="FF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                        =&gt; </w:t>
      </w:r>
      <w:r>
        <w:rPr>
          <w:rFonts w:hint="default" w:ascii="Times New Roman" w:hAnsi="Times New Roman" w:eastAsia="宋体" w:cs="Times New Roman"/>
          <w:i/>
          <w:color w:val="FF0000"/>
          <w:kern w:val="0"/>
          <w:sz w:val="21"/>
          <w:szCs w:val="21"/>
          <w:lang w:val="en-US" w:eastAsia="zh-CN"/>
        </w:rPr>
        <w:t>call.connection.responseQueue.addLast(call);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hanging="840" w:hangingChars="400"/>
        <w:jc w:val="left"/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>}</w:t>
      </w:r>
    </w:p>
    <w:p>
      <w:pPr>
        <w:pStyle w:val="2"/>
        <w:numPr>
          <w:ilvl w:val="0"/>
          <w:numId w:val="2"/>
        </w:numPr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 xml:space="preserve"> </w:t>
      </w:r>
      <w:bookmarkStart w:id="0" w:name="_GoBack"/>
      <w:bookmarkEnd w:id="0"/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Responder</w:t>
      </w:r>
    </w:p>
    <w:p>
      <w:pPr>
        <w:pStyle w:val="8"/>
        <w:numPr>
          <w:numId w:val="0"/>
        </w:numPr>
        <w:ind w:leftChars="0"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经过上述步骤，已经生成了相应结果，最后一步是将结果发送给Responder。在</w:t>
      </w:r>
      <w:r>
        <w:rPr>
          <w:rFonts w:hint="eastAsia" w:ascii="Times New Roman" w:hAnsi="Times New Roman" w:cs="Times New Roman"/>
        </w:rPr>
        <w:t>Server中只有1个Responder线程，当Handler调用doRespond方法后，handler的处理结果被加入到responseQueue队列中，Responser线程采用异步方式将结果发送给客户端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hint="eastAsia" w:ascii="Times New Roman" w:hAnsi="Times New Roman" w:cs="Times New Roman"/>
          <w:lang w:val="en-US" w:eastAsia="zh-CN"/>
        </w:rPr>
        <w:t>其核心执行流程如下：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hanging="840" w:hangingChars="4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>private boolean processResponse(LinkedList&lt;RpcCall&gt; responseQueue,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hanging="840" w:hangingChars="4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                          boolean inHandler) throws IOException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hanging="840" w:hangingChars="4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hanging="840" w:hangingChars="4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RpcCall call = null;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hanging="840" w:hangingChars="4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try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hanging="840" w:hangingChars="4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synchronized (responseQueue)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hanging="840" w:hangingChars="4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numElements = responseQueue.size();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hanging="840" w:hangingChars="4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call = responseQueue.removeFirst();   //获取Call的SocketChannel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hanging="840" w:hangingChars="400"/>
        <w:jc w:val="left"/>
        <w:rPr>
          <w:rFonts w:hint="eastAsia" w:ascii="Times New Roman" w:hAnsi="Times New Roman" w:eastAsia="宋体" w:cs="Times New Roman"/>
          <w:i/>
          <w:color w:val="FF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</w:t>
      </w:r>
      <w:r>
        <w:rPr>
          <w:rFonts w:hint="eastAsia" w:ascii="Times New Roman" w:hAnsi="Times New Roman" w:eastAsia="宋体" w:cs="Times New Roman"/>
          <w:i/>
          <w:color w:val="FF0000"/>
          <w:kern w:val="0"/>
          <w:sz w:val="21"/>
          <w:szCs w:val="21"/>
          <w:lang w:val="en-US" w:eastAsia="zh-CN"/>
        </w:rPr>
        <w:t xml:space="preserve"> SocketChannel channel = call.connection.channel;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hanging="840" w:hangingChars="400"/>
        <w:jc w:val="left"/>
        <w:rPr>
          <w:rFonts w:hint="eastAsia" w:ascii="Times New Roman" w:hAnsi="Times New Roman" w:eastAsia="宋体" w:cs="Times New Roman"/>
          <w:i/>
          <w:color w:val="FF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</w:t>
      </w:r>
      <w:r>
        <w:rPr>
          <w:rFonts w:hint="eastAsia" w:ascii="Times New Roman" w:hAnsi="Times New Roman" w:eastAsia="宋体" w:cs="Times New Roman"/>
          <w:i/>
          <w:color w:val="FF0000"/>
          <w:kern w:val="0"/>
          <w:sz w:val="21"/>
          <w:szCs w:val="21"/>
          <w:lang w:val="en-US" w:eastAsia="zh-CN"/>
        </w:rPr>
        <w:t xml:space="preserve"> int numBytes = channelWrite(channel, call.rpcResponse);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hanging="840" w:hangingChars="4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if (numBytes &lt; 0)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hanging="840" w:hangingChars="4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  return true;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hanging="840" w:hangingChars="4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}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hanging="840" w:hangingChars="4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......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hanging="840" w:hangingChars="4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} else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hanging="840" w:hangingChars="4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  call.connection.responseQueue.addFirst(call);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hanging="840" w:hangingChars="4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  if (inHandler) {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hanging="840" w:hangingChars="4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    call.timestamp = Time.now();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hanging="840" w:hangingChars="4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    incPending();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hanging="840" w:hangingChars="4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    try {   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hanging="840" w:hangingChars="400"/>
        <w:jc w:val="left"/>
        <w:rPr>
          <w:rFonts w:hint="eastAsia" w:ascii="Times New Roman" w:hAnsi="Times New Roman" w:eastAsia="宋体" w:cs="Times New Roman"/>
          <w:i/>
          <w:color w:val="FF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     </w:t>
      </w:r>
      <w:r>
        <w:rPr>
          <w:rFonts w:hint="eastAsia" w:ascii="Times New Roman" w:hAnsi="Times New Roman" w:eastAsia="宋体" w:cs="Times New Roman"/>
          <w:i/>
          <w:color w:val="FF0000"/>
          <w:kern w:val="0"/>
          <w:sz w:val="21"/>
          <w:szCs w:val="21"/>
          <w:lang w:val="en-US" w:eastAsia="zh-CN"/>
        </w:rPr>
        <w:t xml:space="preserve"> writeSelector.wakeup();   //将Channel注册到WriterSelector中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hanging="840" w:hangingChars="400"/>
        <w:jc w:val="left"/>
        <w:rPr>
          <w:rFonts w:hint="eastAsia" w:ascii="Times New Roman" w:hAnsi="Times New Roman" w:eastAsia="宋体" w:cs="Times New Roman"/>
          <w:i/>
          <w:color w:val="FF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FF0000"/>
          <w:kern w:val="0"/>
          <w:sz w:val="21"/>
          <w:szCs w:val="21"/>
          <w:lang w:val="en-US" w:eastAsia="zh-CN"/>
        </w:rPr>
        <w:t xml:space="preserve">            channel.register(writeSelector, SelectionKey.OP_WRITE, call);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hanging="840" w:hangingChars="4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     } 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hanging="840" w:hangingChars="4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 xml:space="preserve">    return done;</w:t>
      </w:r>
    </w:p>
    <w:p>
      <w:pPr>
        <w:widowControl/>
        <w:pBdr>
          <w:top w:val="single" w:color="AEBDCC" w:sz="8" w:space="5"/>
          <w:left w:val="single" w:color="AEBDCC" w:sz="8" w:space="0"/>
          <w:bottom w:val="single" w:color="AEBDCC" w:sz="8" w:space="5"/>
          <w:right w:val="single" w:color="AEBDCC" w:sz="8" w:space="5"/>
        </w:pBdr>
        <w:shd w:val="clear" w:color="auto" w:fill="F3F5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840" w:hanging="840" w:hangingChars="400"/>
        <w:jc w:val="left"/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</w:pPr>
      <w:r>
        <w:rPr>
          <w:rFonts w:hint="eastAsia" w:ascii="Times New Roman" w:hAnsi="Times New Roman" w:eastAsia="宋体" w:cs="Times New Roman"/>
          <w:i/>
          <w:color w:val="000000"/>
          <w:kern w:val="0"/>
          <w:sz w:val="21"/>
          <w:szCs w:val="21"/>
          <w:lang w:val="en-US" w:eastAsia="zh-CN"/>
        </w:rPr>
        <w:t>}</w:t>
      </w:r>
    </w:p>
    <w:p>
      <w:pPr>
        <w:pStyle w:val="8"/>
        <w:numPr>
          <w:numId w:val="0"/>
        </w:numPr>
        <w:ind w:leftChars="0"/>
        <w:rPr>
          <w:rFonts w:hint="eastAsia" w:ascii="Times New Roman" w:hAnsi="Times New Roman" w:cs="Times New Roman" w:eastAsiaTheme="minorEastAsia"/>
          <w:lang w:val="en-US" w:eastAsia="zh-CN"/>
        </w:rPr>
      </w:pPr>
    </w:p>
    <w:p>
      <w:p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</w:p>
    <w:p>
      <w:pPr>
        <w:rPr>
          <w:rFonts w:hint="eastAsia" w:ascii="Times New Roman" w:hAnsi="Times New Roman" w:cs="Times New Roman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682AEA"/>
    <w:multiLevelType w:val="singleLevel"/>
    <w:tmpl w:val="5F682AEA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65EDCF5F"/>
    <w:multiLevelType w:val="singleLevel"/>
    <w:tmpl w:val="65EDCF5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8A175D5"/>
    <w:rsid w:val="000F72C7"/>
    <w:rsid w:val="012E33EE"/>
    <w:rsid w:val="02E437BA"/>
    <w:rsid w:val="04E501BD"/>
    <w:rsid w:val="055A0BB5"/>
    <w:rsid w:val="083D0CDA"/>
    <w:rsid w:val="0B5E1E65"/>
    <w:rsid w:val="0BA51680"/>
    <w:rsid w:val="0BCF01EC"/>
    <w:rsid w:val="113C071A"/>
    <w:rsid w:val="1730031E"/>
    <w:rsid w:val="177F7BA7"/>
    <w:rsid w:val="1DB30049"/>
    <w:rsid w:val="1E2912FE"/>
    <w:rsid w:val="1F745198"/>
    <w:rsid w:val="22404924"/>
    <w:rsid w:val="24275F51"/>
    <w:rsid w:val="254765BD"/>
    <w:rsid w:val="25D15128"/>
    <w:rsid w:val="2620700B"/>
    <w:rsid w:val="27A6043D"/>
    <w:rsid w:val="27C57904"/>
    <w:rsid w:val="28303302"/>
    <w:rsid w:val="28702FFA"/>
    <w:rsid w:val="2963487E"/>
    <w:rsid w:val="2B066A24"/>
    <w:rsid w:val="2D354189"/>
    <w:rsid w:val="35326B4C"/>
    <w:rsid w:val="356534DE"/>
    <w:rsid w:val="373603FF"/>
    <w:rsid w:val="38335AFE"/>
    <w:rsid w:val="38A175D5"/>
    <w:rsid w:val="38E038E6"/>
    <w:rsid w:val="390517F3"/>
    <w:rsid w:val="3C61738F"/>
    <w:rsid w:val="3C9B0B6F"/>
    <w:rsid w:val="3FEA6528"/>
    <w:rsid w:val="403C6EC8"/>
    <w:rsid w:val="43DE4365"/>
    <w:rsid w:val="46A1337F"/>
    <w:rsid w:val="494D4103"/>
    <w:rsid w:val="49F20FBF"/>
    <w:rsid w:val="4A2E2A21"/>
    <w:rsid w:val="4A6D19A6"/>
    <w:rsid w:val="4A886821"/>
    <w:rsid w:val="4AD21840"/>
    <w:rsid w:val="4B937C46"/>
    <w:rsid w:val="4D7B34D0"/>
    <w:rsid w:val="4DEB2233"/>
    <w:rsid w:val="4E172EFD"/>
    <w:rsid w:val="50F10338"/>
    <w:rsid w:val="54917B93"/>
    <w:rsid w:val="54ED19F1"/>
    <w:rsid w:val="54EE1DD9"/>
    <w:rsid w:val="5621419F"/>
    <w:rsid w:val="568532AC"/>
    <w:rsid w:val="5B877DC0"/>
    <w:rsid w:val="5DF15017"/>
    <w:rsid w:val="5F0D5E07"/>
    <w:rsid w:val="5F574DBB"/>
    <w:rsid w:val="5FF61270"/>
    <w:rsid w:val="650A0A11"/>
    <w:rsid w:val="652B598A"/>
    <w:rsid w:val="66673D27"/>
    <w:rsid w:val="6A644B8A"/>
    <w:rsid w:val="6C56039C"/>
    <w:rsid w:val="6D535020"/>
    <w:rsid w:val="6F434959"/>
    <w:rsid w:val="6F510849"/>
    <w:rsid w:val="71614915"/>
    <w:rsid w:val="75FE343E"/>
    <w:rsid w:val="76166EB8"/>
    <w:rsid w:val="76EB1727"/>
    <w:rsid w:val="78384093"/>
    <w:rsid w:val="7B8649E0"/>
    <w:rsid w:val="7CB26243"/>
    <w:rsid w:val="7D0F7E79"/>
    <w:rsid w:val="7D232C34"/>
    <w:rsid w:val="7DFD61F1"/>
    <w:rsid w:val="7ED14870"/>
    <w:rsid w:val="7F183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3.png"/><Relationship Id="rId6" Type="http://schemas.openxmlformats.org/officeDocument/2006/relationships/image" Target="media/image2.e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ys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166</TotalTime>
  <ScaleCrop>false</ScaleCrop>
  <LinksUpToDate>false</LinksUpToDate>
  <CharactersWithSpaces>0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2018-12-03T15:32:00Z</dcterms:created>
  <dc:creator>冯永设</dc:creator>
  <cp:lastModifiedBy>冯永设</cp:lastModifiedBy>
  <dcterms:modified xsi:type="dcterms:W3CDTF">2018-12-04T12:14:19Z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