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Netty Reactor模型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目前主流的Java网络程序基本上是在Java NIO的基础上实现Reactor模型，隐藏NIO底层的复杂细节，大大简化了NIO编程，其原理如下图所示：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0" distR="0">
            <wp:extent cx="4403090" cy="1807845"/>
            <wp:effectExtent l="0" t="0" r="3810" b="8255"/>
            <wp:docPr id="8" name="图片 8" descr="http://misc.linkedkeeper.com/misc/img/blog/201612/linkedkeeper0_1cc3db5f-2947-4171-80a8-2d6bf3c412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misc.linkedkeeper.com/misc/img/blog/201612/linkedkeeper0_1cc3db5f-2947-4171-80a8-2d6bf3c4125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693" cy="180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Acceptor(Main Reactor)，负责接收客户端Socket发起的新建连接请求，并把该Socket绑定到Sub Reacor线程成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客户端Socket随后的读写事件都有Reactor线程来处理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Reactor线程读取数据，对数据进行预处理(编解码成Java POJO)后交给程序的Handler来实现特定的业务逻辑处理。为了不影响Reactor线程，通常使用单独的线程池来异步执行Handler接口方法。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Netty是Reactor模型的一种实现，同时支持单线程、多线程和主从多线程模型，可以在启动参数中配置线程池个数来切换不同的模型，Netty Reactor的模型图如下所示：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6" o:spt="75" type="#_x0000_t75" style="height:174.5pt;width:415.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5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在Netty中将Main /Sub Reactor的类比概念为BossPool及WorkerPool，其中Boss Reactor只有一个线程，而Worker的线程数由Worker线程池的大小决定的，但是默认不会超过CPU核数*2。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http://www.blogjava.net/jb2011/archive/2018/11/05/433468.html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Netty Server入口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下面是Netty Server的启动示例：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void run()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EventLoopGroup bossGroup = new NioEventLoopGroup(1);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EventLoopGroup workerGroup = new NioEventLoopGroup();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ServerBootstrap b = new ServerBootstrap();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b.group(bossGroup, workerGroup)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.channel(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NioServerSocketChannel.class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)  //接收客户端请求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.childHandler(new ChannelInitializer&lt;SocketChannel&gt;()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public void initChannel(SocketChannel ch)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ch.pipeline().addLast(new DiscardHandler());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.option(ChannelOption.SO_BACKLOG,128)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.childOption(ChannelOption.SO_KEEPALIVE, true);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ChannelFuture f = b.bind(port).sync();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f.channel().closeFuture().sync();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Netty Server主要是由ServerBootStrap来设置线程池、Channel及流水线Pipe，核心是创建NioEventLoop，其是Netty的Reactor线程，对于Main/Sub Reactor来说是相同的线程执行类。设置完这些参数后则调用bind开始监听流程，最终会调用doBind方法，执行如下：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ChannelFuture doBind(final SocketAddress localAddress)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final ChannelFuture regFuture = initAndRegister();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final Channel channel = regFuture.channel();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if (regFuture.isDone())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// At this point we know that the registration was complete and successful.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ChannelPromise promise = channel.newPromise();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doBind0(regFuture, channel, localAddress, promise);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return promise;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在initAndRegister中初始化并注册，此方法中有createChannel和init(Channel)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final ChannelFuture initAndRegister()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Channel channel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try {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//通过ServerBootStrap.channel来指定，&lt;=.channel(NioServerSocketChannel.class)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channel = channelFactory.newChannel();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init(channel);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核心是init(channel)操作，其设置options及流水线pipe，如下所示：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void init(Channel channel)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//设置options，此处省略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final Map&lt;ChannelOption&lt;?&gt;, Object&gt; options = options0();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//设置NioServerSocketChannel的pipeline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ChannelPipeline p = channel.pipeline();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final EventLoopGroup currentChildGroup = childGroup;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// 设置Sub Reactor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final ChannelHandler currentChildHandler = childHandler;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//设置Sub Reactor的Handler，在Netty中Handler是List 串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p.addLast(new ChannelInitializer&lt;Channel&gt;()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public void initChannel(final Channel ch)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final ChannelPipeline pipeline = ch.pipeline();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ChannelHandler handler = config.handler();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if (handler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pipeline.addLast(handler);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ch.eventLoop().execute(new Runnable()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public void run() {  //核心是将ServerBootstrapAcceptor添加到Server Socket中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pipeline.addLast(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new ServerBootstrapAcceptor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    ch, currentChildGroup,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0" w:firstLineChars="1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currentChildHandler,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0" w:firstLineChars="1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currentChildOptions,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0" w:firstLineChars="1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currentChildAttrs));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}}); });}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NioEventLoopGroup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NioEventLoop是Netty的Reactor线程，其在Netty线程模型中的主要职责如下：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Boss NioEventLoop作为服务端的Acceptor线程，负责处理客户端的请求接入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Worker NioEventLoop作为客户端的Connector的线程，负责注册监听连接操作符，用于判断异步连接结果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作为IO线程，监听网络读操作为，负责从SocketChannel中读取报文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作为IO线程，负责向SocketChannel写入报文并发送给对方，如果发生写半包，会自动注册写事件，用于后续继续发送半包数据，直到数据全部发送完成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在上面的示例中，ServerBootStrap的设置NioEventLoop如下：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EventLoopGroup bossGroup = new NioEventLoopGroup(1);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EventLoopGroup workerGroup = new NioEventLoopGroup();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ServerBootstrap b = new ServerBootstrap();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b.group(bossGroup, workerGroup)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其分别赋值给group及childGroup成员变量：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ServerBootstrap group(EventLoopGroup parentGroup, EventLoopGroup childGroup)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super.group(parentGroup);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//Main Reactor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this.childGroup = childGroup;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//Sub Reactor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return this;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pStyle w:val="3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Boss NioEventLoop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在ServerBootStrap中设置为parentGroup，在初始化时将NioServerSocketChannel注册到parentGroup中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ServerBootStrap#initAndRegister中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channel = channelFactory.newChannel();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ChannelFuture regFuture = config().group().register(channel);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register操作，判断是否与Event Loop线程相同，第一次是boss Group，肯定不相同，将该线程作为main线程：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AbstractChannel.this.eventLoop = eventLoop;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if (eventLoop.inEventLoop())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register0(promise);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eventLoop.execute(new Runnable()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register0(promise); }});}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在ServerBootStream#init(Channel)中设置了Pipeline，核心是将ServerBootstrapAcceptor添加到Channel中，其核心源码如下：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ChannelPipeline p = channel.pipeline();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p.addLast(new ChannelInitializer&lt;Channel&gt;()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@Override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void initChannel(final Channel ch) throws Exception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final ChannelPipeline pipeline = ch.pipeline();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ChannelHandler handler = config.handler();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if (handler != null)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pipeline.addLast(handler);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ch.eventLoop().execute(new Runnable() {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      @Override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      public void run() {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          pipeline.addLast(new ServerBootstrapAcceptor(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                  ch, currentChildGroup, currentChildHandler,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520" w:firstLineChars="1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currentChildOptions, currentChildAttrs));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      }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  });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Boss NIOEventLoopGroup在示例中是主线程，处理的Channel为NioServerSocketChannel，其启动在NIOEventLoop中，执行如下：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protected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for (;;)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//设置执行策略，省略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cancelledKeys = 0;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needsToSelectAgain = false;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final int ioRatio = this.ioRatio;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if (ioRatio == 100)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processSelectedKeys();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} finally {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runAllTasks();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final long ioStartTime = System.nanoTime();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processSelectedKeys();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}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其中的ioRatio的含义为控制控制IO运行比例，如果ioRatio默认是50，则表示IO操作和执行Task所占用的线程比例是1:1。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从代码中可以看到，这是一个死循环，用于轮询事件，如果有task存在则触发select，接下来处理SelectKey，默认进入processSelectedKeysOptimized方法，如下所示：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void processSelectedKeys()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if (selectedKeys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processSelectedKeysOptimized();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processSelectedKeysPlain(selector.selectedKeys());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在processSelectedKeysOptimized方法中有三个if判断，如下：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void processSelectedKey(SelectionKey k, AbstractNioChannel ch)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final AbstractNioChannel.NioUnsafe unsafe = ch.unsafe();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if (!k.isValid())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final EventLoop eventLoop;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eventLoop = ch.eventLoop();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int readyOps = k.readyOps();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if ((readyOps &amp; SelectionKey.OP_CONNECT)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!=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int ops = k.interestOps();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ops &amp;= ~SelectionKey.OP_CONNECT;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k.interestOps(ops);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unsafe.finishConnect();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if ((readyOps &amp; SelectionKey.OP_WRITE) != 0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ch.unsafe().forceFlush();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i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f ((readyOps &amp; (SelectionKey.OP_READ | SelectionKey.OP_ACCEPT)) != 0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|| readyOps ==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unsafe.read();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对于第一个分支，客户端程序进入表示tcp连接完成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if ((readyOps &amp; SelectionKey.OP_CONNECT)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!=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int ops = k.interestOps();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ops &amp;= ~SelectionKey.OP_CONNECT;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k.interestOps(ops);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unsafe.finishConnect();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对于Boss NioEventLoop来说，主要处理第二个if分支的OP_ACCEPT事件，处理客户端接入请求Accept，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if ((readyOps &amp; (SelectionKey.OP_READ | SelectionKey.OP_ACCEPT)) != 0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|| readyOps ==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unsafe.read();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&lt;= final AbstractNioChannel.NioUnsafe unsafe = ch.unsafe();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对于Boss NioEventLoop来说，unsafe类为NioServerSocketChannel，只监听OP_ACCEPT事件，如下：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public NioServerSocketChannel(ServerSocketChannel channel)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super(null, channel, SelectionKey.OP_ACCEPT);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其read执行如下：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@Override  //实现类AbstractNioMesssageChannel#read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void read()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assert eventLoop().inEventLoop();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final ChannelConfig config = config();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final ChannelPipeline pipeline = pipeline();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final RecvByteBufAllocator.Handle allocHandle = unsafe().recvBufAllocHandle();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allocHandle.reset(config);........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try {try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do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int localRead = doReadMessages(readBuf);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allocHandle.incMessagesRead(localRead);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} while (allocHandle.continueReading());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int size = readBuf.size();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for (int i = 0; i &lt; size; i ++)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readPending = false;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pipeline.fireChannelRead(readBuf.get(i));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}}}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config = new NioServerSocketChannelConfig(this, javaChannel().socket());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最重要的方法就是doReadMessages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protected int doReadMessages(List&lt;Object&gt; buf)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SocketChannel ch = SocketUtils.accept(javaChannel());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if (ch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buf.add(new NioSocketChannel(this, ch));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return 1;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return 0;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这里的add操作，添加到List&lt;Object&gt;中，childEventLoopGroup().next()操作的执行过程中，会为NioSocketChannel挑选一个WorkGroup线程，这个线程服务于客户端和服务端，这里也是Netty Reactor的核心。具体的执行见read执行：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for (int i = 0; i &lt; size; i ++)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readPending = false;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pipeline.fireChannelRead(readBuf.get(i));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pipeline#fireChannelRead，即将NioSocketChannel发送给Handler处理，对于Boss WorkGroup来说，其会调用ServerBootstrapAcceptor#channelRead，执行如下：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public void channelRead(ChannelHandlerContext ctx, Object msg)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final Channel child = (Channel) msg;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//msg为NioSocketChannel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child.pipeline().addLast(childHandler);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//将childHandler添加到Channel中，用于客户端请求的处理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setChannelOptions(child, childOptions, logger);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for (Entry&lt;AttributeKey&lt;?&gt;, Object&gt; e: childAttrs) { //添加参数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child.attr((AttributeKey&lt;Object&gt;) e.getKey()).set(e.getValue());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   //以上完成了客户端Socket Channel的初始化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try {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//Netty Reactor的核心，childGroup.register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  childGroup.register(child)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.addListener(new ChannelFutureListener()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public void operationComplete(ChannelFuture future)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if (!future.isSuccess())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forceClose(child, future.cause());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});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Worker NioEventLoop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1）Worker NioEventLoopGroup的初始化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ChildGroup即Worker NioEventLoopGroup，其register的执行如下：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@Override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&lt;= MultithreadEventLoopGroup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ChannelFuture register(Channel channel)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return next().register(channel);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next为MultithreadEventLoopGroup#next，从初始化好的EventLoopGroup中随机挑选客户端Channel的处理线程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EventExecutor next() {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&lt;= MulithreadEventExecutorGroup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return chooser.next();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&lt;= EventExecutorChooser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对于EventExecutorChooser处理的成员变量是：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final EventExecutor[] children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在程序初始时赋值，见示例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EventLoopGroup bossGroup = new NioEventLoopGroup(1);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EventLoopGroup workerGroup = new NioEventLoopGroup();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ServerBootstrap b = new ServerBootstrap();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b.group(bossGroup,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workerGroup)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不指定线程数，则默认使用可用线程：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DEFAULT_EVENT_LOOP_THREADS = Math.max(1, SystemPropertyUtil.getInt(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"io.netty.eventLoopThreads", NettyRuntime.availableProcessors() * 2)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对于NioEventLoopGroup的初始化如下：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protected MultithreadEventExecutorGroup(int nThreads, Executor executor,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EventExecutorChooserFactory chooserFactory, Object...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children = new EventExecutor[nThreads];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for (int i = 0; i &lt; nThreads; i ++)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boolean success = false;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children[i] = newChild(executor,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success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chooser = chooserFactory.newChooser(children);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final FutureListener&lt;Object&gt; terminationListener = new FutureListener&lt;Object&gt;()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public void operationComplete(Future&lt;Object&gt; future)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if (terminatedChildren.incrementAndGet() == children.length)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terminationFuture.setSuccess(null);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服务线程-从NioSocketChannel中读取数据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NioSocketChannel实例化后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protected AbstractNioByteChannel(Channel parent, SelectableChannel ch)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super(parent, ch, SelectionKey.OP_READ);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接收OP_READ事件，根据上面的分析，其核心是read方法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final void read()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final ChannelConfig config = config();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final ChannelPipeline pipeline = pipeline();  //获取channel piple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final ByteBufAllocator allocator = config.getAllocator();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//缓存分配器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final RecvByteBufAllocator.Handle allocHandle = recvBufAllocHandle();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allocHandle.reset(config);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ByteBuf byteBuf = null;   //缓存，存放接收数据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boolean close = false;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do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byteBuf = allocHandle.allocate(allocator);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allocHandle.lastBytesRead(doReadBytes(byteBuf)); //读取数据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pipeline.fireChannelRead(byteBuf);  //交给Pipeline处理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byteBuf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 while (allocHandle.continueReading());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读取数据doReadBytes的实现如下：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protected int doReadBytes(ByteBuf byteBuf)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final RecvByteBufAllocator.Handle allocHandle = unsafe().recvBufAllocHandle();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allocHandle.attemptedBytesRead(byteBuf.writableBytes());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return byteBuf.writeBytes(javaChannel(), allocHandle.attemptedBytesRead());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最终调用NioByteUnsafe读取数据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ChannelInboundHandler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ChannelHandler负责I/O事件或者I/O操作进行拦截和处理，用户可以通过ChannelHandlerAdapter来选择性实现自己感兴趣的事件拦截和处理。由于Channel只负责实际的I/O操作，因此数据的编解码和实际处理都需要通过ChannelHandler进行处理。 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ChannelPipeline相当于ChannelHandler的容器，Channel事件消息在ChannelPipeline中流动和传播，相应的事件能够被ChannelHandler拦截处理、传递、忽略或者终止，如下图所示：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1387475"/>
            <wp:effectExtent l="0" t="0" r="8890" b="9525"/>
            <wp:docPr id="15" name="图片 15" descr="https://images2015.cnblogs.com/blog/616953/201705/616953-20170509172047176-1187620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s://images2015.cnblogs.com/blog/616953/201705/616953-20170509172047176-11876205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Channel事件分为INBOUND和OUTBOUND事件: Inbound事件，当发生某个I/O操作时由IO线程流向用户业务处理线程的事件，如链路建立、链路关闭或者读完成等；OUTBOUND，由用户线程或者代码发起的IO操作事件。</w:t>
      </w:r>
    </w:p>
    <w:p>
      <w:pPr>
        <w:jc w:val="center"/>
        <w:rPr>
          <w:rFonts w:hint="eastAsia" w:ascii="Times New Roman" w:hAnsi="Times New Roman" w:cs="Times New Roman"/>
        </w:rPr>
      </w:pPr>
      <w:r>
        <w:drawing>
          <wp:inline distT="0" distB="0" distL="114300" distR="114300">
            <wp:extent cx="4018915" cy="3942715"/>
            <wp:effectExtent l="0" t="0" r="6985" b="698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在上面的示例中，Handler的初始化如下所示：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.childHandler(new ChannelInitializer&lt;SocketChannel&gt;()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public void initChannel(SocketChannel ch)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ch.pipeline().addLast(new DiscardHandler());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其中DiscardHandler的实现如下：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class DiscardHandler extends ChannelInboundHandlerAdapter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@Override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public void channelRead(ChannelHandlerContext ctx, Object msg)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ByteBuf in = (ByteBuf) msg;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//将信息进行处理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try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while (in.isReadable())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System.out.println((char) in.readByte());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System.out.flush();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 finally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ReferenceCountUtil.release(msg);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}}</w:t>
      </w:r>
    </w:p>
    <w:p>
      <w:pPr>
        <w:rPr>
          <w:rFonts w:hint="eastAsia" w:ascii="Times New Roman" w:hAnsi="Times New Roman" w:cs="Times New Roman"/>
        </w:rPr>
      </w:pP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ChannelHandler的Pipeline初始化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在NioSocketChannel中Pipeline的初始化如下：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其会调用ServerBootstrapAcceptor#channelRead，执行如下：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public void channelRead(ChannelHandlerContext ctx, Object msg)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final Channel child = (Channel) msg;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//msg为NioSocketChannel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child.pipeline().addLast(childHandler);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//将childHandler添加到Channel中，用于客户端请求的处理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setChannelOptions(child, childOptions, logger);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for (Entry&lt;AttributeKey&lt;?&gt;, Object&gt; e: childAttrs) { //添加参数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child.attr((AttributeKey&lt;Object&gt;) e.getKey()).set(e.getValue());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   //以上完成了客户端Socket Channel的初始化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try {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//Netty Reactor的核心，childGroup.register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  childGroup.register(child)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.addListener(new ChannelFutureListener()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public void operationComplete(ChannelFuture future)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if (!future.isSuccess())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forceClose(child, future.cause());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});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 }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数据处理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根据NioEventLoopGroup的分析，从Channel中读取数据后，交由Pipleline处理，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@Override  NioSocketChannel#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final void read()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final ChannelPipeline pipeline = pipeline();  //获取channel piple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do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byteBuf = allocHandle.allocate(allocator);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allocHandle.lastBytesRead(doReadBytes(byteBuf)); //读取数据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pipeline.fireChannelRead(byteBuf);  //交给Pipeline处理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byteBuf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 while (allocHandle.continueReading());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3）ChannelPipeline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annelPipeline实际上应该叫做ChannelHandlerPipeline，可以看做是ChannelHandler的链表，当需要对Channel进行某种处理时，pipeline负责依次调用每一个Handler进行处理。ChannelPipeline为ChannelHandler链提供一个容器并定义了用于链接传播入站和出站事件流的API，当创建Channel时，会自动创建一个附属的ChanelPipeline，调用Channel.pipeline可以获得Channel的Pipeline，调用Pipeline#channel方法可以获得Pipe的Channel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ChannelPipeline相关的接口及类图如下所示：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730750" cy="2004695"/>
            <wp:effectExtent l="0" t="0" r="6350" b="1905"/>
            <wp:docPr id="14" name="图片 14" descr="http://incdn1.b0.upaiyun.com/2015/04/815e6212def15fe76ed27cec7a393d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incdn1.b0.upaiyun.com/2015/04/815e6212def15fe76ed27cec7a393d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346" cy="20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Netty中每个Channel都有且仅有一个ChannelPipeline与之对应，组成关系如下：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5017135" cy="1623060"/>
            <wp:effectExtent l="0" t="0" r="12065" b="2540"/>
            <wp:docPr id="16" name="图片 16" descr="https://segmentfault.com/img/bVEPxU?w=1225&amp;h=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s://segmentfault.com/img/bVEPxU?w=1225&amp;h=3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2183" cy="162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上图，一个Channel包含一个ChannelPipeline，而ChannelPipeline中又维护由一个ChannelHandlerContext组成的双向链表，这个链表的头是HeadContext，链表的尾是TailContext，并且每个ChannelHandlerContext中又关联一个ChannelHandler。当channel完成register、active和read等操作时，会触发pipeline的相关方法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4）数据的处理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static void invokeChannelRead(final AbstractChannelHandlerContext next, Object msg)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final Object m = next.pipeline.touch(ObjectUtil.checkNotNull(msg, "msg"), next);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EventExecutor executor = next.executor();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if (executor.inEventLoop())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next.invokeChannelRead(m);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executor.execute(new Runnable()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next.invokeChannelRead(m);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对于invokeChannelRead具体对信息使用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void invokeChannelRead(Object msg)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if (invokeHandler())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((ChannelInboundHandler) handler()).channelRead(this, msg);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 catch (Throwable 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notifyHandlerException(t);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fireChannelRead(msg);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对于InboundHandler的定义不再介绍。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ChannelOutboundHandler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在Netty Server中响应信息的输出通过ChannelOutboundHandler来处理，其接口如下：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interface ChannelOutboundHandler extends ChannelHandler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void bind(ChannelHandlerContext ctx, SocketAddress localAddress, ChannelPromise promise) throws Exception;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void connect(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ChannelHandlerContext ctx, SocketAddress remoteAddress,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SocketAddress localAddress, ChannelPromise promise) throws Exception;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void disconnect(ChannelHandlerContext ctx, ChannelPromise promise) throws Exception;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void close(ChannelHandlerContext ctx, ChannelPromise promise) throws Exception;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void deregister(ChannelHandlerContext ctx, ChannelPromise promise) throws Exception;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void read(ChannelHandlerContext ctx) throws Exception;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void write(ChannelHandlerContext ctx, Object msg, ChannelPromise promise) throws Exception;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void flush(ChannelHandlerContext ctx) throws Exception;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其对服务器发往客户端的数据进行处理，一般用来编码和发送报文到客户端,其核心方法是write。其定义示例如下：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public class OutboundHandler extends ChannelOutboundHandlerAdapter {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@Override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public void write(ChannelHandlerContext ctx, Object msg, ChannelPromise promise) throws Exception {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super.write(ctx, msg, promise);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} 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https://www.jianshu.com/p/467a9b41833e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https://www.jianshu.com/p/0d0eece6d467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https://blog.csdn.net/xxb249/article/details/78866583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50D18"/>
    <w:multiLevelType w:val="singleLevel"/>
    <w:tmpl w:val="8A150D1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9BBD7E8"/>
    <w:multiLevelType w:val="singleLevel"/>
    <w:tmpl w:val="F9BBD7E8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30331DC3"/>
    <w:multiLevelType w:val="singleLevel"/>
    <w:tmpl w:val="30331DC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F682AEA"/>
    <w:multiLevelType w:val="singleLevel"/>
    <w:tmpl w:val="5F682AE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65EDCF5F"/>
    <w:multiLevelType w:val="multilevel"/>
    <w:tmpl w:val="65EDCF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94C4D"/>
    <w:rsid w:val="00B76174"/>
    <w:rsid w:val="00C32806"/>
    <w:rsid w:val="018C0755"/>
    <w:rsid w:val="01D22B91"/>
    <w:rsid w:val="026316E8"/>
    <w:rsid w:val="0278720F"/>
    <w:rsid w:val="02FB2C10"/>
    <w:rsid w:val="04E767E8"/>
    <w:rsid w:val="04EF1BA7"/>
    <w:rsid w:val="05F51164"/>
    <w:rsid w:val="06911D27"/>
    <w:rsid w:val="06A63C9B"/>
    <w:rsid w:val="07A104CE"/>
    <w:rsid w:val="093B33BB"/>
    <w:rsid w:val="09D214BD"/>
    <w:rsid w:val="09EC0481"/>
    <w:rsid w:val="0B53368C"/>
    <w:rsid w:val="0D7179E1"/>
    <w:rsid w:val="0DC42AEC"/>
    <w:rsid w:val="0EA129CE"/>
    <w:rsid w:val="10773563"/>
    <w:rsid w:val="10942B5E"/>
    <w:rsid w:val="119B798B"/>
    <w:rsid w:val="12D53B82"/>
    <w:rsid w:val="13857D74"/>
    <w:rsid w:val="14B412C4"/>
    <w:rsid w:val="162E395B"/>
    <w:rsid w:val="17FC4BDB"/>
    <w:rsid w:val="19471168"/>
    <w:rsid w:val="19901647"/>
    <w:rsid w:val="1C5B387F"/>
    <w:rsid w:val="1D21543F"/>
    <w:rsid w:val="1D702F9B"/>
    <w:rsid w:val="1E0C5875"/>
    <w:rsid w:val="209A2BE2"/>
    <w:rsid w:val="223D6A9A"/>
    <w:rsid w:val="23213A50"/>
    <w:rsid w:val="278B42EC"/>
    <w:rsid w:val="27FE3D45"/>
    <w:rsid w:val="29D234C0"/>
    <w:rsid w:val="2AA94C4D"/>
    <w:rsid w:val="2D8107F7"/>
    <w:rsid w:val="2EA456AC"/>
    <w:rsid w:val="2FA45A5E"/>
    <w:rsid w:val="2FAA58EF"/>
    <w:rsid w:val="301A6044"/>
    <w:rsid w:val="309D2752"/>
    <w:rsid w:val="30DC6E9C"/>
    <w:rsid w:val="30FD0AEE"/>
    <w:rsid w:val="31CE3D38"/>
    <w:rsid w:val="32C23BF0"/>
    <w:rsid w:val="362D4A27"/>
    <w:rsid w:val="362F5C32"/>
    <w:rsid w:val="364B6C61"/>
    <w:rsid w:val="381C2CC4"/>
    <w:rsid w:val="391605E0"/>
    <w:rsid w:val="39484203"/>
    <w:rsid w:val="3A0C702E"/>
    <w:rsid w:val="3AA45785"/>
    <w:rsid w:val="3BD22FA8"/>
    <w:rsid w:val="3F0F5F49"/>
    <w:rsid w:val="41F62E04"/>
    <w:rsid w:val="43037CB5"/>
    <w:rsid w:val="445F672E"/>
    <w:rsid w:val="44EF70DD"/>
    <w:rsid w:val="45C0604A"/>
    <w:rsid w:val="46647E4D"/>
    <w:rsid w:val="46A3602B"/>
    <w:rsid w:val="46D140C3"/>
    <w:rsid w:val="47913735"/>
    <w:rsid w:val="4A9C6A25"/>
    <w:rsid w:val="4B483AB0"/>
    <w:rsid w:val="4BC51BCD"/>
    <w:rsid w:val="4CB87E51"/>
    <w:rsid w:val="4F1445BB"/>
    <w:rsid w:val="4F4029DA"/>
    <w:rsid w:val="5084354E"/>
    <w:rsid w:val="54172394"/>
    <w:rsid w:val="561B2B94"/>
    <w:rsid w:val="56640DEA"/>
    <w:rsid w:val="57FD75C8"/>
    <w:rsid w:val="58210936"/>
    <w:rsid w:val="582B08A5"/>
    <w:rsid w:val="58BB6E15"/>
    <w:rsid w:val="591575F2"/>
    <w:rsid w:val="59435C10"/>
    <w:rsid w:val="59513776"/>
    <w:rsid w:val="5966428E"/>
    <w:rsid w:val="5B311DAD"/>
    <w:rsid w:val="5C451E88"/>
    <w:rsid w:val="5CC44B8E"/>
    <w:rsid w:val="5D5F320B"/>
    <w:rsid w:val="5EFF387C"/>
    <w:rsid w:val="5FB3236F"/>
    <w:rsid w:val="5FF01F3C"/>
    <w:rsid w:val="60A843A7"/>
    <w:rsid w:val="62DF6DD1"/>
    <w:rsid w:val="6343290C"/>
    <w:rsid w:val="646311AF"/>
    <w:rsid w:val="652241BA"/>
    <w:rsid w:val="65950123"/>
    <w:rsid w:val="663C1BB6"/>
    <w:rsid w:val="66A210B3"/>
    <w:rsid w:val="677361B2"/>
    <w:rsid w:val="679172F5"/>
    <w:rsid w:val="689624BB"/>
    <w:rsid w:val="68DF1A24"/>
    <w:rsid w:val="696F5327"/>
    <w:rsid w:val="69914B1D"/>
    <w:rsid w:val="69B36020"/>
    <w:rsid w:val="6A0A10B6"/>
    <w:rsid w:val="6AFC6EB2"/>
    <w:rsid w:val="6BAE096F"/>
    <w:rsid w:val="6C37257E"/>
    <w:rsid w:val="6D3F15DB"/>
    <w:rsid w:val="6D480AB4"/>
    <w:rsid w:val="6D535020"/>
    <w:rsid w:val="6DB17689"/>
    <w:rsid w:val="6DDC6E91"/>
    <w:rsid w:val="6E9E7FDE"/>
    <w:rsid w:val="6F875E77"/>
    <w:rsid w:val="72487ADB"/>
    <w:rsid w:val="72956671"/>
    <w:rsid w:val="735429AE"/>
    <w:rsid w:val="73F126BD"/>
    <w:rsid w:val="74DE57F6"/>
    <w:rsid w:val="75856DAC"/>
    <w:rsid w:val="759E4C7F"/>
    <w:rsid w:val="75AC691C"/>
    <w:rsid w:val="75D361B0"/>
    <w:rsid w:val="7694422C"/>
    <w:rsid w:val="76C730D4"/>
    <w:rsid w:val="77112E15"/>
    <w:rsid w:val="771778D1"/>
    <w:rsid w:val="789D7883"/>
    <w:rsid w:val="78E56DD5"/>
    <w:rsid w:val="79847A61"/>
    <w:rsid w:val="7A69059B"/>
    <w:rsid w:val="7CB657F0"/>
    <w:rsid w:val="7F1C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2018-12-03T15:18:00Z</dcterms:created>
  <dc:creator>冯永设</dc:creator>
  <cp:lastModifiedBy>冯永设</cp:lastModifiedBy>
  <dcterms:modified xsi:type="dcterms:W3CDTF">2018-12-06T06:27:03Z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