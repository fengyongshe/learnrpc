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Hessian 序列化和反序列化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在网络传输中数据都需要转换成二进制流进行传输，Hessian提供Java对象的序列化功能，其效率比Java原生序列化高。而且Hessian还是一个轻量级的remoting onHttp工具，采用二进制的RPC协议。其序列化示例如下：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Person person = new Person();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person.setName("Tom");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person.setAge(22);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ByteArrayOutputStream os = new ByteArrayOutputStream();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HessianOutput ho = new HessianOutput(os);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ho.writeObject(person);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byte[] personByte = os.toByteArray();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ByteArrayInputStream is = new ByteArrayInputStream(personByte);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HessianInput hi = new HessianInput(is);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Person p = (Person) hi.readObject();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System.out.println("Name: " + p.getName());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System.out.println("Age: " + p.getAge());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Hessian的RPC是基于Web Servlet容器，不再详细介绍。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https://www.jianshu.com/p/2106cbbab7b1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E0BB8"/>
    <w:rsid w:val="06F627D6"/>
    <w:rsid w:val="0B3E0BB8"/>
    <w:rsid w:val="279D2ABA"/>
    <w:rsid w:val="2EF10A4A"/>
    <w:rsid w:val="3E7A2BA0"/>
    <w:rsid w:val="47DE7D3F"/>
    <w:rsid w:val="52BB5B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2018-06-27T12:40:00Z</dcterms:created>
  <dc:creator>fys</dc:creator>
  <cp:lastModifiedBy>fys</cp:lastModifiedBy>
  <dcterms:modified xsi:type="dcterms:W3CDTF">2018-06-27T13:09:48Z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